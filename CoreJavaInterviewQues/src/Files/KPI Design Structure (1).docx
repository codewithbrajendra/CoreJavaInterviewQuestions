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E0B7" w14:textId="52E5C2D2" w:rsidR="00B407F0" w:rsidRDefault="00F02F81">
      <w:pPr>
        <w:pStyle w:val="ListParagraph"/>
        <w:numPr>
          <w:ilvl w:val="0"/>
          <w:numId w:val="1"/>
        </w:numPr>
      </w:pPr>
      <w:r>
        <w:t xml:space="preserve">On mouse hover on the KPI Card, the card should lift. </w:t>
      </w:r>
    </w:p>
    <w:p w14:paraId="020FE0B8" w14:textId="77777777" w:rsidR="00B407F0" w:rsidRDefault="00F02F81">
      <w:pPr>
        <w:pStyle w:val="ListParagraph"/>
      </w:pPr>
      <w:r>
        <w:rPr>
          <w:noProof/>
        </w:rPr>
        <w:drawing>
          <wp:inline distT="0" distB="0" distL="0" distR="0" wp14:anchorId="020FE0B7" wp14:editId="020FE0B8">
            <wp:extent cx="5731514" cy="3222629"/>
            <wp:effectExtent l="0" t="0" r="2536" b="0"/>
            <wp:docPr id="1550818418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26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B9" w14:textId="7EFDEC41" w:rsidR="00B407F0" w:rsidRDefault="00F02F81">
      <w:pPr>
        <w:pStyle w:val="ListParagraph"/>
        <w:numPr>
          <w:ilvl w:val="0"/>
          <w:numId w:val="1"/>
        </w:numPr>
      </w:pPr>
      <w:r>
        <w:t>In the top of the KPI card, space for Estimated/Written Premium should be present with its title and in $</w:t>
      </w:r>
      <w:proofErr w:type="gramStart"/>
      <w:r>
        <w:t>XXX,XXX</w:t>
      </w:r>
      <w:proofErr w:type="gramEnd"/>
      <w:r>
        <w:t xml:space="preserve"> format as shown below</w:t>
      </w:r>
      <w:r w:rsidR="00B23986">
        <w:t>:</w:t>
      </w:r>
    </w:p>
    <w:p w14:paraId="020FE0BA" w14:textId="77777777" w:rsidR="00B407F0" w:rsidRDefault="00F02F81">
      <w:pPr>
        <w:pStyle w:val="ListParagraph"/>
      </w:pPr>
      <w:r>
        <w:rPr>
          <w:noProof/>
        </w:rPr>
        <w:drawing>
          <wp:inline distT="0" distB="0" distL="0" distR="0" wp14:anchorId="020FE0B9" wp14:editId="020FE0BA">
            <wp:extent cx="2114549" cy="752478"/>
            <wp:effectExtent l="0" t="0" r="1" b="9522"/>
            <wp:docPr id="280915990" name="Picture 1" descr="A close-up of a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49" cy="752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BB" w14:textId="77777777" w:rsidR="00B407F0" w:rsidRDefault="00F02F81">
      <w:pPr>
        <w:pStyle w:val="ListParagraph"/>
        <w:numPr>
          <w:ilvl w:val="0"/>
          <w:numId w:val="1"/>
        </w:numPr>
      </w:pPr>
      <w:r>
        <w:t>Filter icon should be displayed in the top corner of the KPI Card. - developed in prior KPI stories.</w:t>
      </w:r>
    </w:p>
    <w:p w14:paraId="020FE0BC" w14:textId="77777777" w:rsidR="00B407F0" w:rsidRDefault="00B407F0">
      <w:pPr>
        <w:pStyle w:val="ListParagraph"/>
      </w:pPr>
    </w:p>
    <w:p w14:paraId="020FE0BD" w14:textId="77777777" w:rsidR="00B407F0" w:rsidRDefault="00F02F81">
      <w:pPr>
        <w:pStyle w:val="ListParagraph"/>
      </w:pPr>
      <w:r>
        <w:t>-Verify KPI card is lifted on mouse hover on the card.</w:t>
      </w:r>
    </w:p>
    <w:p w14:paraId="020FE0BE" w14:textId="77777777" w:rsidR="00B407F0" w:rsidRDefault="00F02F81">
      <w:pPr>
        <w:pStyle w:val="ListParagraph"/>
      </w:pPr>
      <w:r>
        <w:t xml:space="preserve">-Verify Estimated/Written premium section is present with </w:t>
      </w:r>
      <w:proofErr w:type="spellStart"/>
      <w:r>
        <w:t>tilte</w:t>
      </w:r>
      <w:proofErr w:type="spellEnd"/>
      <w:r>
        <w:t xml:space="preserve"> name and its font format is as per the </w:t>
      </w:r>
      <w:proofErr w:type="spellStart"/>
      <w:r>
        <w:t>zeplin</w:t>
      </w:r>
      <w:proofErr w:type="spellEnd"/>
      <w:r>
        <w:t xml:space="preserve"> guidelines.</w:t>
      </w:r>
    </w:p>
    <w:p w14:paraId="020FE0BF" w14:textId="77777777" w:rsidR="00B407F0" w:rsidRDefault="00F02F81">
      <w:pPr>
        <w:pStyle w:val="ListParagraph"/>
      </w:pPr>
      <w:r>
        <w:t xml:space="preserve">-Verify premium number format is as per the </w:t>
      </w:r>
      <w:proofErr w:type="spellStart"/>
      <w:r>
        <w:t>zeplin</w:t>
      </w:r>
      <w:proofErr w:type="spellEnd"/>
      <w:r>
        <w:t xml:space="preserve"> guidelines. </w:t>
      </w:r>
    </w:p>
    <w:p w14:paraId="020FE0C0" w14:textId="77777777" w:rsidR="00B407F0" w:rsidRDefault="00F02F81">
      <w:pPr>
        <w:pStyle w:val="ListParagraph"/>
      </w:pPr>
      <w:r>
        <w:t>-Verify Filter icon is displayed in the top corner of the KPI Card.</w:t>
      </w:r>
    </w:p>
    <w:p w14:paraId="020FE0C1" w14:textId="77777777" w:rsidR="00B407F0" w:rsidRDefault="00B407F0">
      <w:pPr>
        <w:pStyle w:val="ListParagraph"/>
      </w:pPr>
    </w:p>
    <w:p w14:paraId="020FE0C2" w14:textId="77777777" w:rsidR="00B407F0" w:rsidRDefault="00F02F81">
      <w:pPr>
        <w:pStyle w:val="ListParagraph"/>
        <w:numPr>
          <w:ilvl w:val="0"/>
          <w:numId w:val="1"/>
        </w:numPr>
      </w:pPr>
      <w:r>
        <w:t>On click of Filter icon below page should be displayed.</w:t>
      </w:r>
    </w:p>
    <w:p w14:paraId="020FE0C3" w14:textId="6E5D7D09" w:rsidR="00B407F0" w:rsidRDefault="00F02F81">
      <w:pPr>
        <w:pStyle w:val="ListParagraph"/>
        <w:numPr>
          <w:ilvl w:val="1"/>
          <w:numId w:val="1"/>
        </w:numPr>
      </w:pPr>
      <w:r>
        <w:t xml:space="preserve">Popup title should be “Filter XXX”. “XXX” should be replaced with Card title name. </w:t>
      </w:r>
    </w:p>
    <w:p w14:paraId="020FE0C4" w14:textId="1392B331" w:rsidR="00B407F0" w:rsidRDefault="00F02F81">
      <w:pPr>
        <w:pStyle w:val="ListParagraph"/>
        <w:numPr>
          <w:ilvl w:val="1"/>
          <w:numId w:val="1"/>
        </w:numPr>
      </w:pPr>
      <w:r>
        <w:t xml:space="preserve">Close icon on top left corner of the popup. </w:t>
      </w:r>
    </w:p>
    <w:p w14:paraId="020FE0C5" w14:textId="7DF10815" w:rsidR="00B407F0" w:rsidRDefault="00F02F81">
      <w:pPr>
        <w:pStyle w:val="ListParagraph"/>
        <w:numPr>
          <w:ilvl w:val="1"/>
          <w:numId w:val="1"/>
        </w:numPr>
      </w:pPr>
      <w:r>
        <w:t xml:space="preserve"> All the LOB checkboxes should be selected. </w:t>
      </w:r>
    </w:p>
    <w:p w14:paraId="020FE0C6" w14:textId="22D0110E" w:rsidR="00B407F0" w:rsidRDefault="00F02F81">
      <w:pPr>
        <w:pStyle w:val="ListParagraph"/>
        <w:numPr>
          <w:ilvl w:val="1"/>
          <w:numId w:val="1"/>
        </w:numPr>
      </w:pPr>
      <w:r>
        <w:t xml:space="preserve">“Select </w:t>
      </w:r>
      <w:r>
        <w:t xml:space="preserve">Agency” field should be displayed on the popup wherever it is applicable. Placeholder for Select Agency field should be “Select Value”. </w:t>
      </w:r>
    </w:p>
    <w:p w14:paraId="020FE0C7" w14:textId="232B10A4" w:rsidR="00B407F0" w:rsidRDefault="00F02F81">
      <w:pPr>
        <w:pStyle w:val="ListParagraph"/>
        <w:numPr>
          <w:ilvl w:val="1"/>
          <w:numId w:val="1"/>
        </w:numPr>
      </w:pPr>
      <w:r>
        <w:t xml:space="preserve">SAVE CHANGES and CLOSE button should be displayed. </w:t>
      </w:r>
    </w:p>
    <w:p w14:paraId="020FE0C8" w14:textId="462A3327" w:rsidR="00B407F0" w:rsidRDefault="00F02F81">
      <w:pPr>
        <w:pStyle w:val="ListParagraph"/>
        <w:numPr>
          <w:ilvl w:val="1"/>
          <w:numId w:val="1"/>
        </w:numPr>
      </w:pPr>
      <w:r>
        <w:t xml:space="preserve">Only one LOB or all LOBs selection should be allowed. User should NOT be allowed to select multiple LOBs. </w:t>
      </w:r>
    </w:p>
    <w:p w14:paraId="020FE0C9" w14:textId="5BF93542" w:rsidR="00B407F0" w:rsidRDefault="00F02F81">
      <w:pPr>
        <w:pStyle w:val="ListParagraph"/>
        <w:numPr>
          <w:ilvl w:val="1"/>
          <w:numId w:val="1"/>
        </w:numPr>
      </w:pPr>
      <w:r>
        <w:t xml:space="preserve">Only one Agency should be selected, or none should be selected (which means all agencies are selected). Multi selection option is not allowed. </w:t>
      </w:r>
    </w:p>
    <w:p w14:paraId="020FE0CA" w14:textId="027D19DE" w:rsidR="00B407F0" w:rsidRDefault="00F02F81">
      <w:pPr>
        <w:pStyle w:val="ListParagraph"/>
        <w:numPr>
          <w:ilvl w:val="1"/>
          <w:numId w:val="1"/>
        </w:numPr>
      </w:pPr>
      <w:r>
        <w:t xml:space="preserve">Based on the selection criteria, data of that card should be refreshed. </w:t>
      </w:r>
    </w:p>
    <w:p w14:paraId="020FE0CB" w14:textId="77777777" w:rsidR="00B407F0" w:rsidRDefault="00B407F0">
      <w:pPr>
        <w:pStyle w:val="ListParagraph"/>
      </w:pPr>
    </w:p>
    <w:p w14:paraId="020FE0CC" w14:textId="77777777" w:rsidR="00B407F0" w:rsidRDefault="00F02F81">
      <w:pPr>
        <w:pStyle w:val="ListParagraph"/>
      </w:pPr>
      <w:r>
        <w:rPr>
          <w:noProof/>
        </w:rPr>
        <w:lastRenderedPageBreak/>
        <w:drawing>
          <wp:inline distT="0" distB="0" distL="0" distR="0" wp14:anchorId="020FE0BB" wp14:editId="020FE0BC">
            <wp:extent cx="3648071" cy="2314574"/>
            <wp:effectExtent l="0" t="0" r="0" b="0"/>
            <wp:docPr id="1518484924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1" cy="23145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E0BD" wp14:editId="020FE0BE">
            <wp:extent cx="3648071" cy="2305046"/>
            <wp:effectExtent l="0" t="0" r="0" b="4"/>
            <wp:docPr id="788864489" name="Picture 1" descr="A screenshot of a computer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1" cy="23050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CD" w14:textId="77777777" w:rsidR="00B407F0" w:rsidRDefault="00B407F0">
      <w:pPr>
        <w:pStyle w:val="ListParagraph"/>
      </w:pPr>
    </w:p>
    <w:p w14:paraId="020FE0CE" w14:textId="77777777" w:rsidR="00B407F0" w:rsidRDefault="00F02F81">
      <w:pPr>
        <w:pStyle w:val="ListParagraph"/>
      </w:pPr>
      <w:r>
        <w:t>-Verify on click of Filter icon, filter popup is opened.</w:t>
      </w:r>
    </w:p>
    <w:p w14:paraId="020FE0CF" w14:textId="77777777" w:rsidR="00B407F0" w:rsidRDefault="00F02F81">
      <w:pPr>
        <w:pStyle w:val="ListParagraph"/>
      </w:pPr>
      <w:r>
        <w:t>-Verify title of the popup is displayed as per the KPI Card selection.</w:t>
      </w:r>
    </w:p>
    <w:p w14:paraId="020FE0D0" w14:textId="77777777" w:rsidR="00B407F0" w:rsidRDefault="00F02F81">
      <w:pPr>
        <w:pStyle w:val="ListParagraph"/>
      </w:pPr>
      <w:r>
        <w:t>-Verify Close icon is displayed and functional.</w:t>
      </w:r>
    </w:p>
    <w:p w14:paraId="020FE0D1" w14:textId="77777777" w:rsidR="00B407F0" w:rsidRDefault="00F02F81">
      <w:pPr>
        <w:pStyle w:val="ListParagraph"/>
      </w:pPr>
      <w:r>
        <w:t>-Verify LOB checkboxes section is displayed.</w:t>
      </w:r>
    </w:p>
    <w:p w14:paraId="020FE0D2" w14:textId="77777777" w:rsidR="00B407F0" w:rsidRDefault="00F02F81">
      <w:pPr>
        <w:pStyle w:val="ListParagraph"/>
      </w:pPr>
      <w:r>
        <w:t>-Verify “Select Agency” field is displayed wherever it is applicable and verify place holder is displayed on the field and the field functionality.</w:t>
      </w:r>
    </w:p>
    <w:p w14:paraId="020FE0D3" w14:textId="77777777" w:rsidR="00B407F0" w:rsidRDefault="00F02F81">
      <w:pPr>
        <w:pStyle w:val="ListParagraph"/>
      </w:pPr>
      <w:r>
        <w:t>-Verify SAVE CHANGES and CLOSE button is displayed and is functional.</w:t>
      </w:r>
    </w:p>
    <w:p w14:paraId="020FE0D4" w14:textId="77777777" w:rsidR="00B407F0" w:rsidRDefault="00F02F81">
      <w:pPr>
        <w:pStyle w:val="ListParagraph"/>
      </w:pPr>
      <w:r>
        <w:t>-Verify multiple selections is not allowed and user is able to select either one or all for both LOB checkboxes and Select Agency field.</w:t>
      </w:r>
    </w:p>
    <w:p w14:paraId="020FE0D5" w14:textId="77777777" w:rsidR="00B407F0" w:rsidRDefault="00F02F81">
      <w:pPr>
        <w:pStyle w:val="ListParagraph"/>
      </w:pPr>
      <w:r>
        <w:t>-Verify by default all LOB checkboxes are selected.</w:t>
      </w:r>
    </w:p>
    <w:p w14:paraId="020FE0D6" w14:textId="77777777" w:rsidR="00B407F0" w:rsidRDefault="00F02F81">
      <w:pPr>
        <w:pStyle w:val="ListParagraph"/>
      </w:pPr>
      <w:r>
        <w:t xml:space="preserve">-Verify none of the agency is selected by default – which states that all the </w:t>
      </w:r>
      <w:proofErr w:type="gramStart"/>
      <w:r>
        <w:t>agency</w:t>
      </w:r>
      <w:proofErr w:type="gramEnd"/>
      <w:r>
        <w:t xml:space="preserve"> should be considered by default.</w:t>
      </w:r>
    </w:p>
    <w:p w14:paraId="020FE0D7" w14:textId="77777777" w:rsidR="00B407F0" w:rsidRDefault="00F02F81">
      <w:pPr>
        <w:pStyle w:val="ListParagraph"/>
      </w:pPr>
      <w:r>
        <w:t>-Verify card is refreshed based on the filter criteria.</w:t>
      </w:r>
    </w:p>
    <w:p w14:paraId="020FE0D8" w14:textId="77777777" w:rsidR="00B407F0" w:rsidRDefault="00F02F81">
      <w:pPr>
        <w:pStyle w:val="ListParagraph"/>
      </w:pPr>
      <w:r>
        <w:t>-Verify the UI of the popup and all UI elements, font shown in the popup are shown as per Zeplin.</w:t>
      </w:r>
    </w:p>
    <w:p w14:paraId="020FE0D9" w14:textId="77777777" w:rsidR="00B407F0" w:rsidRDefault="00B407F0">
      <w:pPr>
        <w:pStyle w:val="ListParagraph"/>
      </w:pPr>
    </w:p>
    <w:p w14:paraId="020FE0DA" w14:textId="14561AEA" w:rsidR="00B407F0" w:rsidRDefault="00F02F81">
      <w:pPr>
        <w:pStyle w:val="ListParagraph"/>
        <w:numPr>
          <w:ilvl w:val="0"/>
          <w:numId w:val="1"/>
        </w:numPr>
      </w:pPr>
      <w:r>
        <w:lastRenderedPageBreak/>
        <w:t xml:space="preserve">Upon selection of filter criteria, clear link should be displayed on the KPI card.  </w:t>
      </w:r>
      <w:r>
        <w:rPr>
          <w:noProof/>
        </w:rPr>
        <w:drawing>
          <wp:inline distT="0" distB="0" distL="0" distR="0" wp14:anchorId="020FE0BF" wp14:editId="020FE0C0">
            <wp:extent cx="2257425" cy="3810003"/>
            <wp:effectExtent l="0" t="0" r="9525" b="0"/>
            <wp:docPr id="2075663812" name="Picture 1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100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DB" w14:textId="46533E81" w:rsidR="00B407F0" w:rsidRDefault="00F02F81">
      <w:pPr>
        <w:pStyle w:val="ListParagraph"/>
        <w:numPr>
          <w:ilvl w:val="0"/>
          <w:numId w:val="1"/>
        </w:numPr>
      </w:pPr>
      <w:r>
        <w:t xml:space="preserve">On click of filter icon again, latest filter criteria data should be retained until user is in the same session. Upon </w:t>
      </w:r>
      <w:proofErr w:type="spellStart"/>
      <w:r>
        <w:t>relogin</w:t>
      </w:r>
      <w:proofErr w:type="spellEnd"/>
      <w:r>
        <w:t xml:space="preserve">, the data should be cleared. Upon click of Clear link from KPI Card, the data should be cleared. </w:t>
      </w:r>
    </w:p>
    <w:p w14:paraId="020FE0DC" w14:textId="77777777" w:rsidR="00B407F0" w:rsidRDefault="00F02F81">
      <w:pPr>
        <w:ind w:left="360"/>
      </w:pPr>
      <w:r>
        <w:t>-Verify Clear icon is displayed when filter is applied and its functionality.</w:t>
      </w:r>
    </w:p>
    <w:p w14:paraId="020FE0DD" w14:textId="77777777" w:rsidR="00B407F0" w:rsidRDefault="00F02F81">
      <w:pPr>
        <w:ind w:left="360"/>
      </w:pPr>
      <w:r>
        <w:t>-Verify filter criteria is retained until user is in same session and every time filter popup is opened user can see last applied filter selection.</w:t>
      </w:r>
    </w:p>
    <w:p w14:paraId="020FE0DE" w14:textId="77777777" w:rsidR="00B407F0" w:rsidRDefault="00F02F81">
      <w:pPr>
        <w:ind w:left="360"/>
      </w:pPr>
      <w:r>
        <w:t>-Verify upon re-login to the application, filter is cleared.</w:t>
      </w:r>
    </w:p>
    <w:p w14:paraId="020FE0DF" w14:textId="77777777" w:rsidR="00B407F0" w:rsidRDefault="00F02F81">
      <w:pPr>
        <w:ind w:left="360"/>
      </w:pPr>
      <w:r>
        <w:t xml:space="preserve">-Verify all UI elements, font for this section are shown as per </w:t>
      </w:r>
      <w:proofErr w:type="gramStart"/>
      <w:r>
        <w:t>Zeplin .</w:t>
      </w:r>
      <w:proofErr w:type="gramEnd"/>
    </w:p>
    <w:p w14:paraId="020FE0E0" w14:textId="0291ADE3" w:rsidR="00B407F0" w:rsidRDefault="00F02F81">
      <w:pPr>
        <w:pStyle w:val="ListParagraph"/>
        <w:numPr>
          <w:ilvl w:val="0"/>
          <w:numId w:val="1"/>
        </w:numPr>
      </w:pPr>
      <w:r>
        <w:t xml:space="preserve">Donut chart should be displayed on each KPI Card. </w:t>
      </w:r>
    </w:p>
    <w:p w14:paraId="020FE0E1" w14:textId="29C89AD5" w:rsidR="00B407F0" w:rsidRDefault="00F02F81">
      <w:pPr>
        <w:pStyle w:val="ListParagraph"/>
        <w:numPr>
          <w:ilvl w:val="1"/>
          <w:numId w:val="1"/>
        </w:numPr>
      </w:pPr>
      <w:r>
        <w:t xml:space="preserve">Donut chart </w:t>
      </w:r>
      <w:r>
        <w:t xml:space="preserve">should display the split as per the status/LOB as per the KPI Card requirement. Split </w:t>
      </w:r>
      <w:proofErr w:type="spellStart"/>
      <w:r>
        <w:t>color</w:t>
      </w:r>
      <w:proofErr w:type="spellEnd"/>
      <w:r>
        <w:t xml:space="preserve"> should be displayed as per the Zeplin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guidelines</w:t>
      </w:r>
      <w:proofErr w:type="gramEnd"/>
    </w:p>
    <w:p w14:paraId="020FE0E2" w14:textId="0FE8AE28" w:rsidR="00B407F0" w:rsidRDefault="00F02F81">
      <w:pPr>
        <w:pStyle w:val="ListParagraph"/>
        <w:numPr>
          <w:ilvl w:val="1"/>
          <w:numId w:val="1"/>
        </w:numPr>
      </w:pPr>
      <w:r>
        <w:t xml:space="preserve">Count of quotes/policies should be displayed on top of each status as shown below: </w:t>
      </w:r>
    </w:p>
    <w:p w14:paraId="020FE0E3" w14:textId="77777777" w:rsidR="00B407F0" w:rsidRDefault="00F02F81">
      <w:pPr>
        <w:pStyle w:val="ListParagraph"/>
        <w:ind w:left="1440"/>
      </w:pPr>
      <w:r>
        <w:rPr>
          <w:noProof/>
        </w:rPr>
        <w:drawing>
          <wp:inline distT="0" distB="0" distL="0" distR="0" wp14:anchorId="020FE0C1" wp14:editId="020FE0C2">
            <wp:extent cx="2276471" cy="1781178"/>
            <wp:effectExtent l="0" t="0" r="0" b="9522"/>
            <wp:docPr id="562446490" name="Picture 1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1" cy="1781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E4" w14:textId="77777777" w:rsidR="00B407F0" w:rsidRDefault="00B407F0">
      <w:pPr>
        <w:pStyle w:val="ListParagraph"/>
        <w:ind w:left="1440"/>
      </w:pPr>
    </w:p>
    <w:p w14:paraId="020FE0E5" w14:textId="77777777" w:rsidR="00B407F0" w:rsidRDefault="00F02F81">
      <w:r>
        <w:lastRenderedPageBreak/>
        <w:t>-Verify half donut chart is displayed on each KPI cards.</w:t>
      </w:r>
    </w:p>
    <w:p w14:paraId="020FE0E6" w14:textId="77777777" w:rsidR="00B407F0" w:rsidRDefault="00F02F81">
      <w:r>
        <w:t>-Verify status/LOB split is displayed on each chart as per the count of the items in each respectively.</w:t>
      </w:r>
    </w:p>
    <w:p w14:paraId="020FE0E7" w14:textId="77777777" w:rsidR="00B407F0" w:rsidRDefault="00F02F81">
      <w:r>
        <w:t xml:space="preserve">-Verify Count of the quotes/policies are displayed on each </w:t>
      </w:r>
      <w:r>
        <w:t>section of the donut.</w:t>
      </w:r>
    </w:p>
    <w:p w14:paraId="020FE0E8" w14:textId="77777777" w:rsidR="00B407F0" w:rsidRDefault="00F02F81">
      <w:r>
        <w:t xml:space="preserve">-Verify donut </w:t>
      </w:r>
      <w:proofErr w:type="spellStart"/>
      <w:r>
        <w:t>color</w:t>
      </w:r>
      <w:proofErr w:type="spellEnd"/>
      <w:r>
        <w:t>, size and font are as per Zeplin UI guidelines.</w:t>
      </w:r>
    </w:p>
    <w:p w14:paraId="020FE0E9" w14:textId="77777777" w:rsidR="00B407F0" w:rsidRDefault="00B407F0">
      <w:pPr>
        <w:pStyle w:val="ListParagraph"/>
        <w:ind w:left="1440"/>
      </w:pPr>
    </w:p>
    <w:p w14:paraId="020FE0EA" w14:textId="6C6DF7AA" w:rsidR="00B407F0" w:rsidRDefault="00F02F81">
      <w:pPr>
        <w:pStyle w:val="ListParagraph"/>
        <w:numPr>
          <w:ilvl w:val="1"/>
          <w:numId w:val="1"/>
        </w:numPr>
      </w:pPr>
      <w:r>
        <w:t xml:space="preserve">Upon mouse hover on each status below design should be displayed: </w:t>
      </w:r>
    </w:p>
    <w:p w14:paraId="020FE0EB" w14:textId="77777777" w:rsidR="00B407F0" w:rsidRDefault="00F02F81">
      <w:pPr>
        <w:pStyle w:val="ListParagraph"/>
        <w:numPr>
          <w:ilvl w:val="2"/>
          <w:numId w:val="1"/>
        </w:numPr>
      </w:pPr>
      <w:r>
        <w:t>The selected part of the donut chart should get enlarged.</w:t>
      </w:r>
    </w:p>
    <w:p w14:paraId="020FE0EC" w14:textId="77777777" w:rsidR="00B407F0" w:rsidRDefault="00F02F81">
      <w:pPr>
        <w:pStyle w:val="ListParagraph"/>
        <w:numPr>
          <w:ilvl w:val="2"/>
          <w:numId w:val="1"/>
        </w:numPr>
      </w:pPr>
      <w:r>
        <w:t>Tooltip should be displayed.</w:t>
      </w:r>
    </w:p>
    <w:p w14:paraId="020FE0ED" w14:textId="51C32B5E" w:rsidR="00B407F0" w:rsidRDefault="00F02F81">
      <w:pPr>
        <w:pStyle w:val="ListParagraph"/>
        <w:numPr>
          <w:ilvl w:val="1"/>
          <w:numId w:val="1"/>
        </w:numPr>
      </w:pPr>
      <w:r>
        <w:t xml:space="preserve">Tooltip should be displayed on mouse hover on each status. Tooltip should show below things: </w:t>
      </w:r>
    </w:p>
    <w:p w14:paraId="020FE0EE" w14:textId="77777777" w:rsidR="00B407F0" w:rsidRDefault="00F02F81">
      <w:pPr>
        <w:pStyle w:val="ListParagraph"/>
        <w:numPr>
          <w:ilvl w:val="2"/>
          <w:numId w:val="1"/>
        </w:numPr>
      </w:pPr>
      <w:r>
        <w:t>Status / LOB title.</w:t>
      </w:r>
    </w:p>
    <w:p w14:paraId="020FE0EF" w14:textId="77777777" w:rsidR="00B407F0" w:rsidRDefault="00F02F81">
      <w:pPr>
        <w:pStyle w:val="ListParagraph"/>
        <w:numPr>
          <w:ilvl w:val="2"/>
          <w:numId w:val="1"/>
        </w:numPr>
      </w:pPr>
      <w:r>
        <w:t>Percentage of items in that status from the total count. Percentage should be shown with one decimal and % symbol suffixed. The total of the percentage will not be accurate to 100% as we have one decimal.</w:t>
      </w:r>
    </w:p>
    <w:p w14:paraId="020FE0F0" w14:textId="77777777" w:rsidR="00B407F0" w:rsidRDefault="00F02F81">
      <w:pPr>
        <w:pStyle w:val="ListParagraph"/>
        <w:numPr>
          <w:ilvl w:val="2"/>
          <w:numId w:val="1"/>
        </w:numPr>
      </w:pPr>
      <w:r>
        <w:t>Total count of items in that status in brackets.</w:t>
      </w:r>
      <w:r>
        <w:rPr>
          <w:noProof/>
        </w:rPr>
        <w:drawing>
          <wp:inline distT="0" distB="0" distL="0" distR="0" wp14:anchorId="020FE0C3" wp14:editId="020FE0C4">
            <wp:extent cx="2276471" cy="1800225"/>
            <wp:effectExtent l="0" t="0" r="0" b="9525"/>
            <wp:docPr id="1624447987" name="Picture 1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1" cy="1800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F1" w14:textId="77777777" w:rsidR="00B407F0" w:rsidRDefault="00F02F81">
      <w:pPr>
        <w:pStyle w:val="ListParagraph"/>
      </w:pPr>
      <w:r>
        <w:t xml:space="preserve">-Verify on mouse hover on each LOB/status section of the donut, that section is </w:t>
      </w:r>
      <w:proofErr w:type="gramStart"/>
      <w:r>
        <w:t>enlarged</w:t>
      </w:r>
      <w:proofErr w:type="gramEnd"/>
      <w:r>
        <w:t xml:space="preserve"> and tooltip is displayed with status/Lob title, percentage of items from the total and total count of items in that status/LOB.</w:t>
      </w:r>
    </w:p>
    <w:p w14:paraId="020FE0F2" w14:textId="77777777" w:rsidR="00B407F0" w:rsidRDefault="00F02F81">
      <w:pPr>
        <w:pStyle w:val="ListParagraph"/>
      </w:pPr>
      <w:r>
        <w:t>-Verify UI of each section along with tooltip upon mouse hover or not, is displayed as Zeplin UI guidelines.</w:t>
      </w:r>
    </w:p>
    <w:p w14:paraId="020FE0F3" w14:textId="77777777" w:rsidR="00B407F0" w:rsidRDefault="00B407F0"/>
    <w:p w14:paraId="020FE0F4" w14:textId="4763A3AB" w:rsidR="00B407F0" w:rsidRDefault="00F02F81">
      <w:pPr>
        <w:pStyle w:val="ListParagraph"/>
        <w:numPr>
          <w:ilvl w:val="1"/>
          <w:numId w:val="1"/>
        </w:numPr>
      </w:pPr>
      <w:r>
        <w:t xml:space="preserve">On click of the selected section of the donut: </w:t>
      </w:r>
    </w:p>
    <w:p w14:paraId="020FE0F5" w14:textId="77777777" w:rsidR="00B407F0" w:rsidRDefault="00F02F81">
      <w:pPr>
        <w:pStyle w:val="ListParagraph"/>
        <w:numPr>
          <w:ilvl w:val="2"/>
          <w:numId w:val="1"/>
        </w:numPr>
      </w:pPr>
      <w:r>
        <w:t xml:space="preserve">The section should be displayed in orange </w:t>
      </w:r>
      <w:proofErr w:type="spellStart"/>
      <w:r>
        <w:t>color</w:t>
      </w:r>
      <w:proofErr w:type="spellEnd"/>
      <w:r>
        <w:t xml:space="preserve"> as Zeplin guidelines.</w:t>
      </w:r>
    </w:p>
    <w:p w14:paraId="020FE0F6" w14:textId="77777777" w:rsidR="00B407F0" w:rsidRDefault="00F02F81">
      <w:pPr>
        <w:pStyle w:val="ListParagraph"/>
        <w:numPr>
          <w:ilvl w:val="2"/>
          <w:numId w:val="1"/>
        </w:numPr>
      </w:pPr>
      <w:r>
        <w:t>The section should be lifted upon selection.</w:t>
      </w:r>
    </w:p>
    <w:p w14:paraId="020FE0F7" w14:textId="77777777" w:rsidR="00B407F0" w:rsidRDefault="00F02F81">
      <w:pPr>
        <w:pStyle w:val="ListParagraph"/>
        <w:numPr>
          <w:ilvl w:val="2"/>
          <w:numId w:val="1"/>
        </w:numPr>
      </w:pPr>
      <w:r>
        <w:t xml:space="preserve">Upon mouse hover on the selected section, the section should be enlarged, and tooltip should be displayed. Everything in orange </w:t>
      </w:r>
      <w:proofErr w:type="spellStart"/>
      <w:r>
        <w:t>color</w:t>
      </w:r>
      <w:proofErr w:type="spellEnd"/>
      <w:r>
        <w:t xml:space="preserve"> as per Zeplin guidelines.</w:t>
      </w:r>
    </w:p>
    <w:p w14:paraId="020FE0F8" w14:textId="77777777" w:rsidR="00B407F0" w:rsidRDefault="00F02F81">
      <w:pPr>
        <w:pStyle w:val="ListParagraph"/>
        <w:numPr>
          <w:ilvl w:val="2"/>
          <w:numId w:val="1"/>
        </w:numPr>
      </w:pPr>
      <w:r>
        <w:t>User should be taken to search result section and selected search results should be displayed.</w:t>
      </w:r>
    </w:p>
    <w:p w14:paraId="020FE0F9" w14:textId="77777777" w:rsidR="00B407F0" w:rsidRDefault="00F02F81">
      <w:r>
        <w:t xml:space="preserve">-Verify on selecting any section of the donut, that section is shown in orange </w:t>
      </w:r>
      <w:proofErr w:type="spellStart"/>
      <w:r>
        <w:t>color</w:t>
      </w:r>
      <w:proofErr w:type="spellEnd"/>
      <w:r>
        <w:t xml:space="preserve"> as per Zeplin guidelines.</w:t>
      </w:r>
    </w:p>
    <w:p w14:paraId="020FE0FA" w14:textId="77777777" w:rsidR="00B407F0" w:rsidRDefault="00F02F81">
      <w:r>
        <w:t>-Verify the selected section is lifted.</w:t>
      </w:r>
    </w:p>
    <w:p w14:paraId="020FE0FB" w14:textId="77777777" w:rsidR="00B407F0" w:rsidRDefault="00F02F81">
      <w:r>
        <w:lastRenderedPageBreak/>
        <w:t>-Verify on mouse hover on the selected section, tooltip is displayed with name of the section, percentage, and count of the items of that section.</w:t>
      </w:r>
    </w:p>
    <w:p w14:paraId="020FE0FC" w14:textId="77777777" w:rsidR="00B407F0" w:rsidRDefault="00F02F81">
      <w:r>
        <w:t xml:space="preserve">-Verify on mouse hover the section is lifted and stays up until selection is </w:t>
      </w:r>
      <w:r>
        <w:t>removed/changed.</w:t>
      </w:r>
    </w:p>
    <w:p w14:paraId="020FE0FD" w14:textId="77777777" w:rsidR="00B407F0" w:rsidRDefault="00F02F81">
      <w:r>
        <w:t>-Verify on selection, user is taken to search result section with appropriate search results.</w:t>
      </w:r>
    </w:p>
    <w:p w14:paraId="020FE0FE" w14:textId="77777777" w:rsidR="00B407F0" w:rsidRDefault="00F02F81">
      <w:pPr>
        <w:pStyle w:val="ListParagraph"/>
        <w:ind w:left="2160"/>
      </w:pPr>
      <w:r>
        <w:rPr>
          <w:noProof/>
        </w:rPr>
        <w:drawing>
          <wp:inline distT="0" distB="0" distL="0" distR="0" wp14:anchorId="020FE0C5" wp14:editId="020FE0C6">
            <wp:extent cx="2276471" cy="1838328"/>
            <wp:effectExtent l="0" t="0" r="0" b="9522"/>
            <wp:docPr id="2126021939" name="Picture 1" descr="A screen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1" cy="18383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FE0C7" wp14:editId="020FE0C8">
            <wp:extent cx="2381253" cy="1895478"/>
            <wp:effectExtent l="0" t="0" r="0" b="9522"/>
            <wp:docPr id="1644454569" name="Picture 1" descr="A screen shot of a graph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3" cy="18954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0FF" w14:textId="77777777" w:rsidR="00B407F0" w:rsidRDefault="00F02F81">
      <w:pPr>
        <w:pStyle w:val="ListParagraph"/>
        <w:numPr>
          <w:ilvl w:val="1"/>
          <w:numId w:val="1"/>
        </w:numPr>
      </w:pPr>
      <w:r>
        <w:t>Centre of the donut should have total number of items as per the filter criteria.</w:t>
      </w:r>
    </w:p>
    <w:p w14:paraId="020FE100" w14:textId="548AADE3" w:rsidR="00B407F0" w:rsidRDefault="00F02F81">
      <w:pPr>
        <w:pStyle w:val="ListParagraph"/>
        <w:numPr>
          <w:ilvl w:val="0"/>
          <w:numId w:val="1"/>
        </w:numPr>
      </w:pPr>
      <w:r>
        <w:t xml:space="preserve">Title of the KPI Card should be displayed below donut chart. </w:t>
      </w:r>
    </w:p>
    <w:p w14:paraId="020FE101" w14:textId="77777777" w:rsidR="00B407F0" w:rsidRDefault="00F02F81">
      <w:pPr>
        <w:pStyle w:val="ListParagraph"/>
      </w:pPr>
      <w:r>
        <w:rPr>
          <w:noProof/>
        </w:rPr>
        <w:drawing>
          <wp:inline distT="0" distB="0" distL="0" distR="0" wp14:anchorId="020FE0C9" wp14:editId="020FE0CA">
            <wp:extent cx="2333621" cy="2219321"/>
            <wp:effectExtent l="0" t="0" r="0" b="0"/>
            <wp:docPr id="424759029" name="Picture 1" descr="A screenshot of a quo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1" cy="2219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102" w14:textId="673DC457" w:rsidR="00B407F0" w:rsidRDefault="00F02F81">
      <w:pPr>
        <w:pStyle w:val="ListParagraph"/>
        <w:numPr>
          <w:ilvl w:val="0"/>
          <w:numId w:val="1"/>
        </w:numPr>
      </w:pPr>
      <w:r>
        <w:t xml:space="preserve">Term should be displayed as the requirement. </w:t>
      </w:r>
    </w:p>
    <w:p w14:paraId="020FE103" w14:textId="47A22681" w:rsidR="00B407F0" w:rsidRDefault="00F02F81">
      <w:pPr>
        <w:pStyle w:val="ListParagraph"/>
        <w:numPr>
          <w:ilvl w:val="0"/>
          <w:numId w:val="1"/>
        </w:numPr>
      </w:pPr>
      <w:r>
        <w:t xml:space="preserve">All the statuses/LOBs should be displayed in order with the count of each along with total. </w:t>
      </w:r>
    </w:p>
    <w:p w14:paraId="020FE104" w14:textId="32AC0818" w:rsidR="00B407F0" w:rsidRDefault="00F02F81">
      <w:pPr>
        <w:pStyle w:val="ListParagraph"/>
        <w:numPr>
          <w:ilvl w:val="0"/>
          <w:numId w:val="1"/>
        </w:numPr>
      </w:pPr>
      <w:r>
        <w:t xml:space="preserve">Selected one should be in orange </w:t>
      </w:r>
      <w:proofErr w:type="spellStart"/>
      <w:r>
        <w:t>color</w:t>
      </w:r>
      <w:proofErr w:type="spellEnd"/>
      <w:r>
        <w:t xml:space="preserve">. Selected from the list below should show selected in Donut chart as well and </w:t>
      </w:r>
      <w:proofErr w:type="gramStart"/>
      <w:r>
        <w:t>vice versa</w:t>
      </w:r>
      <w:proofErr w:type="gramEnd"/>
      <w:r>
        <w:t xml:space="preserve"> </w:t>
      </w:r>
    </w:p>
    <w:p w14:paraId="020FE105" w14:textId="0CBF4369" w:rsidR="00B407F0" w:rsidRDefault="00F02F81">
      <w:pPr>
        <w:pStyle w:val="ListParagraph"/>
        <w:numPr>
          <w:ilvl w:val="0"/>
          <w:numId w:val="1"/>
        </w:numPr>
      </w:pPr>
      <w:r>
        <w:t xml:space="preserve">On mouse hover each line, it should change to orange </w:t>
      </w:r>
      <w:proofErr w:type="spellStart"/>
      <w:r>
        <w:t>color</w:t>
      </w:r>
      <w:proofErr w:type="spellEnd"/>
      <w:r>
        <w:t xml:space="preserve">. </w:t>
      </w:r>
    </w:p>
    <w:p w14:paraId="020FE106" w14:textId="2089B996" w:rsidR="00B407F0" w:rsidRDefault="00F02F81">
      <w:pPr>
        <w:pStyle w:val="ListParagraph"/>
        <w:numPr>
          <w:ilvl w:val="0"/>
          <w:numId w:val="1"/>
        </w:numPr>
      </w:pPr>
      <w:r>
        <w:t xml:space="preserve">On click of any line item, appropriate search results should be displayed. </w:t>
      </w:r>
    </w:p>
    <w:p w14:paraId="020FE107" w14:textId="5EA169EF" w:rsidR="00B407F0" w:rsidRDefault="00F02F81">
      <w:pPr>
        <w:pStyle w:val="ListParagraph"/>
        <w:numPr>
          <w:ilvl w:val="0"/>
          <w:numId w:val="1"/>
        </w:numPr>
      </w:pPr>
      <w:r>
        <w:t xml:space="preserve">When total line item is selected, donut </w:t>
      </w:r>
      <w:proofErr w:type="spellStart"/>
      <w:r>
        <w:t>center</w:t>
      </w:r>
      <w:proofErr w:type="spellEnd"/>
      <w:r>
        <w:t xml:space="preserve"> count should be highlighted in orange as shown below: </w:t>
      </w:r>
    </w:p>
    <w:p w14:paraId="020FE108" w14:textId="77777777" w:rsidR="00B407F0" w:rsidRDefault="00F02F81">
      <w:pPr>
        <w:pStyle w:val="ListParagraph"/>
      </w:pPr>
      <w:r>
        <w:rPr>
          <w:noProof/>
        </w:rPr>
        <w:lastRenderedPageBreak/>
        <w:drawing>
          <wp:inline distT="0" distB="0" distL="0" distR="0" wp14:anchorId="020FE0CB" wp14:editId="020FE0CC">
            <wp:extent cx="2362196" cy="3914775"/>
            <wp:effectExtent l="0" t="0" r="4" b="9525"/>
            <wp:docPr id="1697002494" name="Picture 1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196" cy="39147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20FE109" w14:textId="7169E9BC" w:rsidR="00B407F0" w:rsidRDefault="00F02F81">
      <w:pPr>
        <w:pStyle w:val="ListParagraph"/>
        <w:numPr>
          <w:ilvl w:val="0"/>
          <w:numId w:val="1"/>
        </w:numPr>
      </w:pPr>
      <w:r>
        <w:t xml:space="preserve">When there are no results for the specific Status/LOB then count be shown as 0 and the line should be greyed out and disabled. </w:t>
      </w:r>
    </w:p>
    <w:p w14:paraId="020FE10A" w14:textId="0738D16E" w:rsidR="00B407F0" w:rsidRDefault="00F02F81">
      <w:pPr>
        <w:pStyle w:val="ListParagraph"/>
        <w:numPr>
          <w:ilvl w:val="0"/>
          <w:numId w:val="1"/>
        </w:numPr>
      </w:pPr>
      <w:r>
        <w:t xml:space="preserve">Each line items should be separated with dotted lines and shown in circle bullets. While mouse hover on the selected item the dotted line also should get highlighted. </w:t>
      </w:r>
    </w:p>
    <w:p w14:paraId="020FE10B" w14:textId="77777777" w:rsidR="00B407F0" w:rsidRDefault="00F02F81">
      <w:r>
        <w:t xml:space="preserve">For the KPI card follow the UI guidelines as per </w:t>
      </w:r>
      <w:proofErr w:type="spellStart"/>
      <w:r>
        <w:t>zeplin</w:t>
      </w:r>
      <w:proofErr w:type="spellEnd"/>
      <w:r>
        <w:t>. For example, number formats, font formats, date formats, font colours, chart colours, etc.</w:t>
      </w:r>
    </w:p>
    <w:p w14:paraId="020FE10C" w14:textId="77777777" w:rsidR="00B407F0" w:rsidRDefault="00B407F0"/>
    <w:p w14:paraId="020FE10D" w14:textId="77777777" w:rsidR="00B407F0" w:rsidRDefault="00B407F0">
      <w:pPr>
        <w:pStyle w:val="ListParagraph"/>
      </w:pPr>
    </w:p>
    <w:sectPr w:rsidR="00B407F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FE0D1" w14:textId="77777777" w:rsidR="00F02F81" w:rsidRDefault="00F02F81">
      <w:pPr>
        <w:spacing w:after="0" w:line="240" w:lineRule="auto"/>
      </w:pPr>
      <w:r>
        <w:separator/>
      </w:r>
    </w:p>
  </w:endnote>
  <w:endnote w:type="continuationSeparator" w:id="0">
    <w:p w14:paraId="020FE0D3" w14:textId="77777777" w:rsidR="00F02F81" w:rsidRDefault="00F0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FE0CD" w14:textId="77777777" w:rsidR="00F02F81" w:rsidRDefault="00F02F8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0FE0CF" w14:textId="77777777" w:rsidR="00F02F81" w:rsidRDefault="00F02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843AE"/>
    <w:multiLevelType w:val="multilevel"/>
    <w:tmpl w:val="779E7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6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407F0"/>
    <w:rsid w:val="00B23986"/>
    <w:rsid w:val="00B407F0"/>
    <w:rsid w:val="00F0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E0B7"/>
  <w15:docId w15:val="{59DCA8C4-4509-45D9-AEE9-EB8088D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J. Shah</dc:creator>
  <dc:description/>
  <cp:lastModifiedBy>Harsha J. Shah</cp:lastModifiedBy>
  <cp:revision>2</cp:revision>
  <dcterms:created xsi:type="dcterms:W3CDTF">2024-02-05T17:55:00Z</dcterms:created>
  <dcterms:modified xsi:type="dcterms:W3CDTF">2024-02-05T17:55:00Z</dcterms:modified>
</cp:coreProperties>
</file>